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:rsidR="00605A5B" w:rsidRPr="008E3199" w:rsidRDefault="00605A5B">
            <w:pPr>
              <w:rPr>
                <w:noProof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:rsidR="00605A5B" w:rsidRPr="008E3199" w:rsidRDefault="00397252" w:rsidP="00605A5B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 w:bidi="pt-BR"/>
              </w:rPr>
              <w:t>Gabriela</w:t>
            </w:r>
            <w:r w:rsidR="00A77921" w:rsidRPr="008E3199">
              <w:rPr>
                <w:noProof/>
                <w:lang w:val="pt-BR" w:bidi="pt-BR"/>
              </w:rPr>
              <w:t xml:space="preserve"> </w:t>
            </w:r>
            <w:r>
              <w:rPr>
                <w:rStyle w:val="nfase"/>
              </w:rPr>
              <w:t>Bressa</w:t>
            </w:r>
          </w:p>
          <w:p w:rsidR="00605A5B" w:rsidRPr="008E3199" w:rsidRDefault="00605A5B" w:rsidP="00397252">
            <w:pPr>
              <w:pStyle w:val="Subttulo"/>
              <w:rPr>
                <w:noProof/>
                <w:lang w:val="pt-BR"/>
              </w:rPr>
            </w:pP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:rsidR="00605A5B" w:rsidRPr="008E3199" w:rsidRDefault="00605A5B">
            <w:pPr>
              <w:rPr>
                <w:noProof/>
                <w:lang w:val="pt-BR"/>
              </w:rPr>
            </w:pPr>
          </w:p>
        </w:tc>
      </w:tr>
      <w:tr w:rsidR="00F4501B" w:rsidRPr="008E3199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605A5B" w:rsidRPr="008E3199" w:rsidRDefault="00A30C32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A029893D31FE42E6981B7FA28A61F0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:rsidR="00C1095A" w:rsidRPr="008E3199" w:rsidRDefault="00397252" w:rsidP="00397252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Rua Stella mazzuca 840, Ferraz de Vasconcelos, 08541000</w:t>
            </w:r>
          </w:p>
          <w:p w:rsidR="00C1095A" w:rsidRPr="008E3199" w:rsidRDefault="00397252" w:rsidP="00C1095A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(11) 946671785</w:t>
            </w:r>
          </w:p>
          <w:p w:rsidR="00C1095A" w:rsidRPr="008E3199" w:rsidRDefault="00397252" w:rsidP="00C1095A">
            <w:pPr>
              <w:pStyle w:val="TextoEsquerd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Gabybressa85@gmail.com</w:t>
            </w:r>
          </w:p>
          <w:p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8E3199" w:rsidRDefault="00A30C32" w:rsidP="00605A5B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651833632"/>
                <w:placeholder>
                  <w:docPart w:val="72600BF1F8D3488E830DB9BA0CBACE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Objetivo</w:t>
                </w:r>
              </w:sdtContent>
            </w:sdt>
          </w:p>
          <w:p w:rsidR="00605A5B" w:rsidRPr="008E3199" w:rsidRDefault="001F784C" w:rsidP="001F784C">
            <w:pPr>
              <w:pStyle w:val="TextoDirei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Analista/Desenvolvedor</w:t>
            </w:r>
          </w:p>
        </w:tc>
      </w:tr>
      <w:tr w:rsidR="000E1D44" w:rsidRPr="008E3199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A30C32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4277590D7FC04231910066CC0F6E90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653784830"/>
              <w:placeholder>
                <w:docPart w:val="2EDE29FC1E804048AE97D8DC02D2A188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[Nome da escola]</w:t>
                </w:r>
              </w:p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[Cidade], [Estado]</w:t>
                </w:r>
              </w:p>
              <w:p w:rsidR="000E1D44" w:rsidRPr="008E3199" w:rsidRDefault="0057534A" w:rsidP="00C1095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[Talvez você queira incluir aqui as notas médias e um breve resumo de cursos, prêmios e homenagens relevantes.]</w:t>
                </w:r>
              </w:p>
            </w:sdtContent>
          </w:sdt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7A21AA28639B4A38A7C8BE11D4F7DAE7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Experiência</w:t>
                </w:r>
              </w:p>
            </w:sdtContent>
          </w:sdt>
          <w:p w:rsidR="000E1D44" w:rsidRPr="008E3199" w:rsidRDefault="00A30C32" w:rsidP="000E1D44">
            <w:pPr>
              <w:pStyle w:val="TextoPequen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0029467"/>
                <w:placeholder>
                  <w:docPart w:val="B9888CA23FFA4E999A394FE8C8A0C88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:rsidR="000E1D44" w:rsidRPr="008E3199" w:rsidRDefault="00A30C32" w:rsidP="000E1D44">
            <w:pPr>
              <w:pStyle w:val="TextoDirei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063243444"/>
                <w:placeholder>
                  <w:docPart w:val="84BBB50191464F68A6BB5A9268350E6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[Cargo]</w:t>
                </w:r>
              </w:sdtContent>
            </w:sdt>
            <w:r w:rsidR="000E1D44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116342317"/>
                <w:placeholder>
                  <w:docPart w:val="F1586C33BF604262B1D536B432B115C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[Função]</w:t>
                </w:r>
              </w:sdtContent>
            </w:sdt>
            <w:r w:rsidR="000E1D44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421921395"/>
                <w:placeholder>
                  <w:docPart w:val="CD61782004D44ADEA2053DC520EB872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[Nome da empresa]</w:t>
                </w:r>
              </w:sdtContent>
            </w:sdt>
          </w:p>
          <w:p w:rsidR="000E1D44" w:rsidRPr="008E3199" w:rsidRDefault="000E1D44" w:rsidP="000E1D44">
            <w:pPr>
              <w:pStyle w:val="TextoDireita"/>
              <w:rPr>
                <w:noProof/>
                <w:sz w:val="21"/>
                <w:lang w:val="pt-BR"/>
              </w:rPr>
            </w:pPr>
          </w:p>
          <w:p w:rsidR="0057534A" w:rsidRPr="008E3199" w:rsidRDefault="00A30C32" w:rsidP="0057534A">
            <w:pPr>
              <w:pStyle w:val="TextoPequen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00105537"/>
                <w:placeholder>
                  <w:docPart w:val="10711E8D94AF44BAAF834E7793FAB86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:rsidR="0057534A" w:rsidRPr="008E3199" w:rsidRDefault="00A30C32" w:rsidP="0057534A">
            <w:pPr>
              <w:pStyle w:val="TextoDirei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38326528"/>
                <w:placeholder>
                  <w:docPart w:val="21237CD3AFF6478D83165F4C748233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[Cargo]</w:t>
                </w:r>
              </w:sdtContent>
            </w:sdt>
            <w:r w:rsidR="0057534A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-285199606"/>
                <w:placeholder>
                  <w:docPart w:val="8ABC81C6A5144FFFA10EC83417C9448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[Função]</w:t>
                </w:r>
              </w:sdtContent>
            </w:sdt>
            <w:r w:rsidR="0057534A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1749461708"/>
                <w:placeholder>
                  <w:docPart w:val="C26CEE2D891540C78EC269C4EAC0E3A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[Nome da empresa]</w:t>
                </w:r>
              </w:sdtContent>
            </w:sdt>
          </w:p>
          <w:p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:rsidR="0057534A" w:rsidRPr="008E3199" w:rsidRDefault="00A30C32" w:rsidP="0057534A">
            <w:pPr>
              <w:pStyle w:val="TextoPequen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758651016"/>
                <w:placeholder>
                  <w:docPart w:val="BC88B787CD324B588972AE1227F8AC0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[Datas De] – [Até]</w:t>
                </w:r>
              </w:sdtContent>
            </w:sdt>
          </w:p>
          <w:p w:rsidR="0057534A" w:rsidRPr="008E3199" w:rsidRDefault="00A30C32" w:rsidP="0057534A">
            <w:pPr>
              <w:pStyle w:val="TextoDirei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684914"/>
                <w:placeholder>
                  <w:docPart w:val="36DF545E06B049648F4BDB45C773F7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[Cargo]</w:t>
                </w:r>
              </w:sdtContent>
            </w:sdt>
            <w:r w:rsidR="0057534A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-104505620"/>
                <w:placeholder>
                  <w:docPart w:val="5014632EB66D4F10B07EFD6D8F233E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[Função]</w:t>
                </w:r>
              </w:sdtContent>
            </w:sdt>
            <w:r w:rsidR="0057534A" w:rsidRPr="008E3199">
              <w:rPr>
                <w:noProof/>
                <w:lang w:val="pt-BR" w:bidi="pt-BR"/>
              </w:rPr>
              <w:t xml:space="preserve"> • </w:t>
            </w:r>
            <w:sdt>
              <w:sdtPr>
                <w:rPr>
                  <w:noProof/>
                  <w:lang w:val="pt-BR"/>
                </w:rPr>
                <w:id w:val="-926888980"/>
                <w:placeholder>
                  <w:docPart w:val="836B77AB240D4ADB842E232727F4B20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[Nome da empresa]</w:t>
                </w:r>
              </w:sdtContent>
            </w:sdt>
          </w:p>
          <w:p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:rsidR="000E1D44" w:rsidRPr="008E3199" w:rsidRDefault="00A30C32" w:rsidP="0057534A">
            <w:pPr>
              <w:pStyle w:val="TextoDirei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87393142"/>
                <w:placeholder>
                  <w:docPart w:val="C1F260900CE74FB7B35D6B4DA92D2D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7534A" w:rsidRPr="008E3199">
                  <w:rPr>
                    <w:noProof/>
                    <w:lang w:val="pt-BR" w:bidi="pt-BR"/>
                  </w:rPr>
                  <w:t>[Este espaço é destinado a inserir um resumo das principais responsabilidades e realizações mais relevantes.]</w:t>
                </w:r>
              </w:sdtContent>
            </w:sdt>
          </w:p>
        </w:tc>
      </w:tr>
      <w:tr w:rsidR="000E1D44" w:rsidRPr="008E3199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A30C32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ED06A37786AC4C668989B3C248DC3D3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sdt>
            <w:sdtPr>
              <w:rPr>
                <w:noProof/>
                <w:lang w:val="pt-BR"/>
              </w:rPr>
              <w:id w:val="-1377702955"/>
              <w:placeholder>
                <w:docPart w:val="256D272A82DD4F0FA5C934E5EFE8308E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Marketing</w:t>
                </w:r>
              </w:p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Gerenciamento de projetos</w:t>
                </w:r>
              </w:p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 xml:space="preserve">Planejamento orçamentário </w:t>
                </w:r>
              </w:p>
              <w:p w:rsidR="0057534A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Mídia Social</w:t>
                </w:r>
              </w:p>
              <w:p w:rsidR="000E1D44" w:rsidRPr="008E3199" w:rsidRDefault="0057534A" w:rsidP="0057534A">
                <w:pPr>
                  <w:pStyle w:val="TextoEsquerd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Planejamento</w:t>
                </w:r>
              </w:p>
            </w:sdtContent>
          </w:sdt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DDA604202CE143FF99408F3065D72000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Comunicação</w:t>
                </w:r>
              </w:p>
            </w:sdtContent>
          </w:sdt>
          <w:sdt>
            <w:sdtPr>
              <w:rPr>
                <w:noProof/>
                <w:w w:val="105"/>
                <w:lang w:val="pt-BR"/>
              </w:rPr>
              <w:id w:val="884376286"/>
              <w:placeholder>
                <w:docPart w:val="90556A7899E2485B96CCD879196FC40B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8E3199" w:rsidRDefault="0057534A" w:rsidP="0057534A">
                <w:pPr>
                  <w:pStyle w:val="TextoDireit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[Você fez uma ótima apresentação e recebeu comentários excelentes. Não tenha vergonha de mencionar!</w:t>
                </w:r>
              </w:p>
              <w:p w:rsidR="0057534A" w:rsidRPr="008E3199" w:rsidRDefault="0057534A" w:rsidP="0057534A">
                <w:pPr>
                  <w:pStyle w:val="TextoDireit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Este é o local para indicar como você se sai bem ao trabalhar e interagir com outras pessoas.]</w:t>
                </w:r>
              </w:p>
            </w:sdtContent>
          </w:sdt>
          <w:p w:rsidR="000E1D44" w:rsidRPr="008E3199" w:rsidRDefault="000E1D44" w:rsidP="000E1D44">
            <w:pPr>
              <w:pStyle w:val="TextoDireita"/>
              <w:rPr>
                <w:noProof/>
                <w:lang w:val="pt-BR"/>
              </w:rPr>
            </w:pPr>
          </w:p>
        </w:tc>
      </w:tr>
      <w:tr w:rsidR="000E1D44" w:rsidRPr="008E3199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727186010"/>
              <w:placeholder>
                <w:docPart w:val="7C83A2353B0944DD87EE19C91DEDA264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8E3199" w:rsidRDefault="00A77921" w:rsidP="0057534A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Liderança</w:t>
                </w:r>
              </w:p>
            </w:sdtContent>
          </w:sdt>
          <w:sdt>
            <w:sdtPr>
              <w:rPr>
                <w:noProof/>
                <w:w w:val="105"/>
                <w:lang w:val="pt-BR"/>
              </w:rPr>
              <w:id w:val="1609930794"/>
              <w:placeholder>
                <w:docPart w:val="5207BC328D16446AAB46F7DC3BB6BD44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Pr="008E3199" w:rsidRDefault="0057534A" w:rsidP="0057534A">
                <w:pPr>
                  <w:pStyle w:val="TextoDireit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[Você é presidente de seu grêmio, síndico do condomínio ou líder de equipe de sua instituição de caridade favorita?</w:t>
                </w:r>
              </w:p>
              <w:p w:rsidR="000E1D44" w:rsidRPr="008E3199" w:rsidRDefault="0057534A" w:rsidP="000E1D44">
                <w:pPr>
                  <w:pStyle w:val="TextoDireit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Você é um líder natural — apresente os fatos!]</w:t>
                </w:r>
              </w:p>
            </w:sdtContent>
          </w:sdt>
        </w:tc>
      </w:tr>
      <w:tr w:rsidR="000E1D44" w:rsidRPr="008E3199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465741575"/>
              <w:placeholder>
                <w:docPart w:val="3A3DD09CAA3D4C9F80BBBC471B89C2E6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Referências</w:t>
                </w:r>
              </w:p>
            </w:sdtContent>
          </w:sdt>
          <w:sdt>
            <w:sdtPr>
              <w:rPr>
                <w:noProof/>
                <w:w w:val="105"/>
                <w:lang w:val="pt-BR"/>
              </w:rPr>
              <w:id w:val="-408077227"/>
              <w:placeholder>
                <w:docPart w:val="233D70CB06364B0984EE1BB8B7CDA1F5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57534A" w:rsidP="0057534A">
                <w:pPr>
                  <w:pStyle w:val="TextoDireita"/>
                  <w:rPr>
                    <w:noProof/>
                    <w:lang w:val="pt-BR"/>
                  </w:rPr>
                </w:pPr>
                <w:r w:rsidRPr="008E3199">
                  <w:rPr>
                    <w:noProof/>
                    <w:lang w:val="pt-BR" w:bidi="pt-BR"/>
                  </w:rPr>
                  <w:t>[Disponível mediante solicitação.]</w:t>
                </w:r>
              </w:p>
            </w:sdtContent>
          </w:sdt>
        </w:tc>
      </w:tr>
    </w:tbl>
    <w:p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32" w:rsidRDefault="00A30C32" w:rsidP="00F316AD">
      <w:r>
        <w:separator/>
      </w:r>
    </w:p>
  </w:endnote>
  <w:endnote w:type="continuationSeparator" w:id="0">
    <w:p w:rsidR="00A30C32" w:rsidRDefault="00A30C3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B86D5F" id="Retâ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rjKwIAAB0EAAAOAAAAZHJzL2Uyb0RvYy54bWysU12O0zAQfkfiDpbf2zRtmqZV01V/KEJa&#10;YMXCAVzHaSIcj7Hdpl3EZbgKF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32" w:rsidRDefault="00A30C32" w:rsidP="00F316AD">
      <w:r>
        <w:separator/>
      </w:r>
    </w:p>
  </w:footnote>
  <w:footnote w:type="continuationSeparator" w:id="0">
    <w:p w:rsidR="00A30C32" w:rsidRDefault="00A30C3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52"/>
    <w:rsid w:val="000E1D44"/>
    <w:rsid w:val="0016224E"/>
    <w:rsid w:val="00167DDC"/>
    <w:rsid w:val="001F784C"/>
    <w:rsid w:val="0020696E"/>
    <w:rsid w:val="002356A2"/>
    <w:rsid w:val="002D12DA"/>
    <w:rsid w:val="003019B2"/>
    <w:rsid w:val="0034688D"/>
    <w:rsid w:val="00397252"/>
    <w:rsid w:val="0040233B"/>
    <w:rsid w:val="00511A6E"/>
    <w:rsid w:val="0057534A"/>
    <w:rsid w:val="00605A5B"/>
    <w:rsid w:val="006B3547"/>
    <w:rsid w:val="006C60E6"/>
    <w:rsid w:val="006E70D3"/>
    <w:rsid w:val="007B0F94"/>
    <w:rsid w:val="008E3199"/>
    <w:rsid w:val="00A30C32"/>
    <w:rsid w:val="00A77921"/>
    <w:rsid w:val="00B575FB"/>
    <w:rsid w:val="00C1095A"/>
    <w:rsid w:val="00C55D85"/>
    <w:rsid w:val="00CA2273"/>
    <w:rsid w:val="00CC67FD"/>
    <w:rsid w:val="00CD50FD"/>
    <w:rsid w:val="00CD52FA"/>
    <w:rsid w:val="00D47124"/>
    <w:rsid w:val="00DD5D7B"/>
    <w:rsid w:val="00DE74FE"/>
    <w:rsid w:val="00EB403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DA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TabelaSimples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ma%20Manha\AppData\Roaming\Microsoft\Modelos\Curr&#237;culo%20b&#225;s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29893D31FE42E6981B7FA28A61F0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560300-D9E8-4A79-82B3-C3E687B6A36E}"/>
      </w:docPartPr>
      <w:docPartBody>
        <w:p w:rsidR="00000000" w:rsidRDefault="002423E1">
          <w:pPr>
            <w:pStyle w:val="A029893D31FE42E6981B7FA28A61F0B9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72600BF1F8D3488E830DB9BA0CBACE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33578-DFF5-4821-ADC8-C2E453E2ED7D}"/>
      </w:docPartPr>
      <w:docPartBody>
        <w:p w:rsidR="00000000" w:rsidRDefault="002423E1">
          <w:pPr>
            <w:pStyle w:val="72600BF1F8D3488E830DB9BA0CBACED3"/>
          </w:pPr>
          <w:r w:rsidRPr="008E3199">
            <w:rPr>
              <w:noProof/>
              <w:lang w:bidi="pt-BR"/>
            </w:rPr>
            <w:t>Objetivo</w:t>
          </w:r>
        </w:p>
      </w:docPartBody>
    </w:docPart>
    <w:docPart>
      <w:docPartPr>
        <w:name w:val="4277590D7FC04231910066CC0F6E90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8D4BB-79C9-46A8-81CA-3A5EE567A686}"/>
      </w:docPartPr>
      <w:docPartBody>
        <w:p w:rsidR="00000000" w:rsidRDefault="002423E1">
          <w:pPr>
            <w:pStyle w:val="4277590D7FC04231910066CC0F6E9058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2EDE29FC1E804048AE97D8DC02D2A1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AD5408-9BAF-4A7E-91B0-038D7D42CC32}"/>
      </w:docPartPr>
      <w:docPartBody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[Nome da escola]</w:t>
          </w:r>
        </w:p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[Cidade], [Estado]</w:t>
          </w:r>
        </w:p>
        <w:p w:rsidR="00000000" w:rsidRDefault="002423E1">
          <w:pPr>
            <w:pStyle w:val="2EDE29FC1E804048AE97D8DC02D2A188"/>
          </w:pPr>
          <w:r w:rsidRPr="008E3199">
            <w:rPr>
              <w:noProof/>
              <w:lang w:bidi="pt-BR"/>
            </w:rPr>
            <w:t>[Talvez você queira incluir aqui as notas médias e um breve resumo de cursos, prêmios e homenagens relevantes.]</w:t>
          </w:r>
        </w:p>
      </w:docPartBody>
    </w:docPart>
    <w:docPart>
      <w:docPartPr>
        <w:name w:val="7A21AA28639B4A38A7C8BE11D4F7D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1D75A2-C425-45C6-9535-6BB94103D8E0}"/>
      </w:docPartPr>
      <w:docPartBody>
        <w:p w:rsidR="00000000" w:rsidRDefault="002423E1">
          <w:pPr>
            <w:pStyle w:val="7A21AA28639B4A38A7C8BE11D4F7DAE7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B9888CA23FFA4E999A394FE8C8A0C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2B818B-745B-43D5-A4F0-B27439B4806F}"/>
      </w:docPartPr>
      <w:docPartBody>
        <w:p w:rsidR="00000000" w:rsidRDefault="002423E1">
          <w:pPr>
            <w:pStyle w:val="B9888CA23FFA4E999A394FE8C8A0C886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84BBB50191464F68A6BB5A9268350E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DFD89C-235D-4010-98DA-E58A74BB4073}"/>
      </w:docPartPr>
      <w:docPartBody>
        <w:p w:rsidR="00000000" w:rsidRDefault="002423E1">
          <w:pPr>
            <w:pStyle w:val="84BBB50191464F68A6BB5A9268350E6E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F1586C33BF604262B1D536B432B115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3D324-05A8-4FBF-9516-255C3F555DF5}"/>
      </w:docPartPr>
      <w:docPartBody>
        <w:p w:rsidR="00000000" w:rsidRDefault="002423E1">
          <w:pPr>
            <w:pStyle w:val="F1586C33BF604262B1D536B432B115C1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CD61782004D44ADEA2053DC520EB8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723ECB-A2DC-4739-9B7D-36D8AC271CF9}"/>
      </w:docPartPr>
      <w:docPartBody>
        <w:p w:rsidR="00000000" w:rsidRDefault="002423E1">
          <w:pPr>
            <w:pStyle w:val="CD61782004D44ADEA2053DC520EB872F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10711E8D94AF44BAAF834E7793FAB8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F7B91F-FFE8-4A02-9E93-81403E07C7B0}"/>
      </w:docPartPr>
      <w:docPartBody>
        <w:p w:rsidR="00000000" w:rsidRDefault="002423E1">
          <w:pPr>
            <w:pStyle w:val="10711E8D94AF44BAAF834E7793FAB866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21237CD3AFF6478D83165F4C748233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773F1D-2FC6-49D5-A90F-BF2F4E563F3B}"/>
      </w:docPartPr>
      <w:docPartBody>
        <w:p w:rsidR="00000000" w:rsidRDefault="002423E1">
          <w:pPr>
            <w:pStyle w:val="21237CD3AFF6478D83165F4C748233D3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8ABC81C6A5144FFFA10EC83417C94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4EC1ED-6B85-423F-9F6F-C94C2FED5044}"/>
      </w:docPartPr>
      <w:docPartBody>
        <w:p w:rsidR="00000000" w:rsidRDefault="002423E1">
          <w:pPr>
            <w:pStyle w:val="8ABC81C6A5144FFFA10EC83417C94485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C26CEE2D891540C78EC269C4EAC0E3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B67F6C-D3C6-4FBC-A72E-8C8D771555F6}"/>
      </w:docPartPr>
      <w:docPartBody>
        <w:p w:rsidR="00000000" w:rsidRDefault="002423E1">
          <w:pPr>
            <w:pStyle w:val="C26CEE2D891540C78EC269C4EAC0E3A0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BC88B787CD324B588972AE1227F8AC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0AC46-6DE7-4164-BB14-90B10020BA08}"/>
      </w:docPartPr>
      <w:docPartBody>
        <w:p w:rsidR="00000000" w:rsidRDefault="002423E1">
          <w:pPr>
            <w:pStyle w:val="BC88B787CD324B588972AE1227F8AC09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36DF545E06B049648F4BDB45C773F7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654DB-171D-40EC-A1F2-F2CEC6FDD387}"/>
      </w:docPartPr>
      <w:docPartBody>
        <w:p w:rsidR="00000000" w:rsidRDefault="002423E1">
          <w:pPr>
            <w:pStyle w:val="36DF545E06B049648F4BDB45C773F7D7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5014632EB66D4F10B07EFD6D8F233E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9DDC65-79E8-4EA5-B708-D9638735EFFB}"/>
      </w:docPartPr>
      <w:docPartBody>
        <w:p w:rsidR="00000000" w:rsidRDefault="002423E1">
          <w:pPr>
            <w:pStyle w:val="5014632EB66D4F10B07EFD6D8F233EE8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836B77AB240D4ADB842E232727F4B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6C890A-D586-4B41-A981-4F0F8CC25EC6}"/>
      </w:docPartPr>
      <w:docPartBody>
        <w:p w:rsidR="00000000" w:rsidRDefault="002423E1">
          <w:pPr>
            <w:pStyle w:val="836B77AB240D4ADB842E232727F4B205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C1F260900CE74FB7B35D6B4DA92D2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B8CD8-9BE0-44EE-8A0C-E7F6B276CD92}"/>
      </w:docPartPr>
      <w:docPartBody>
        <w:p w:rsidR="00000000" w:rsidRDefault="002423E1">
          <w:pPr>
            <w:pStyle w:val="C1F260900CE74FB7B35D6B4DA92D2D3B"/>
          </w:pPr>
          <w:r w:rsidRPr="008E3199">
            <w:rPr>
              <w:noProof/>
              <w:lang w:bidi="pt-BR"/>
            </w:rPr>
            <w:t xml:space="preserve">[Este espaço é destinado a inserir um resumo </w:t>
          </w:r>
          <w:r w:rsidRPr="008E3199">
            <w:rPr>
              <w:noProof/>
              <w:lang w:bidi="pt-BR"/>
            </w:rPr>
            <w:t>das principais responsabilidades e realizações mais relevantes.]</w:t>
          </w:r>
        </w:p>
      </w:docPartBody>
    </w:docPart>
    <w:docPart>
      <w:docPartPr>
        <w:name w:val="ED06A37786AC4C668989B3C248DC3D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C9161-9E47-425C-8B49-2EB3EE34964B}"/>
      </w:docPartPr>
      <w:docPartBody>
        <w:p w:rsidR="00000000" w:rsidRDefault="002423E1">
          <w:pPr>
            <w:pStyle w:val="ED06A37786AC4C668989B3C248DC3D3D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256D272A82DD4F0FA5C934E5EFE83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67D72-1320-498A-855F-B67F8CAD5B93}"/>
      </w:docPartPr>
      <w:docPartBody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Marketing</w:t>
          </w:r>
        </w:p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Gerenciamento de projetos</w:t>
          </w:r>
        </w:p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 xml:space="preserve">Planejamento orçamentário </w:t>
          </w:r>
        </w:p>
        <w:p w:rsidR="00BD2143" w:rsidRPr="008E3199" w:rsidRDefault="002423E1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Mídia Social</w:t>
          </w:r>
        </w:p>
        <w:p w:rsidR="00000000" w:rsidRDefault="002423E1">
          <w:pPr>
            <w:pStyle w:val="256D272A82DD4F0FA5C934E5EFE8308E"/>
          </w:pPr>
          <w:r w:rsidRPr="008E3199">
            <w:rPr>
              <w:noProof/>
              <w:lang w:bidi="pt-BR"/>
            </w:rPr>
            <w:t>Planejamento</w:t>
          </w:r>
        </w:p>
      </w:docPartBody>
    </w:docPart>
    <w:docPart>
      <w:docPartPr>
        <w:name w:val="DDA604202CE143FF99408F3065D72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288FA2-6011-4A0D-8B2A-00BC3F2C16E0}"/>
      </w:docPartPr>
      <w:docPartBody>
        <w:p w:rsidR="00000000" w:rsidRDefault="002423E1">
          <w:pPr>
            <w:pStyle w:val="DDA604202CE143FF99408F3065D72000"/>
          </w:pPr>
          <w:r w:rsidRPr="008E3199">
            <w:rPr>
              <w:noProof/>
              <w:lang w:bidi="pt-BR"/>
            </w:rPr>
            <w:t>Comunicação</w:t>
          </w:r>
        </w:p>
      </w:docPartBody>
    </w:docPart>
    <w:docPart>
      <w:docPartPr>
        <w:name w:val="90556A7899E2485B96CCD879196FC4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CC59B-7377-4D72-B822-C6D8B03D11BD}"/>
      </w:docPartPr>
      <w:docPartBody>
        <w:p w:rsidR="00BD2143" w:rsidRPr="008E3199" w:rsidRDefault="002423E1" w:rsidP="0057534A">
          <w:pPr>
            <w:pStyle w:val="TextoDireit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[Você fez uma ótima apresentação e recebeu comentários excelentes. Não tenha vergonha de mencionar!</w:t>
          </w:r>
        </w:p>
        <w:p w:rsidR="00000000" w:rsidRDefault="002423E1">
          <w:pPr>
            <w:pStyle w:val="90556A7899E2485B96CCD879196FC40B"/>
          </w:pPr>
          <w:r w:rsidRPr="008E3199">
            <w:rPr>
              <w:noProof/>
              <w:lang w:bidi="pt-BR"/>
            </w:rPr>
            <w:t xml:space="preserve">Este é o local </w:t>
          </w:r>
          <w:r w:rsidRPr="008E3199">
            <w:rPr>
              <w:noProof/>
              <w:lang w:bidi="pt-BR"/>
            </w:rPr>
            <w:t>para indicar como você se sai bem ao trabalhar e interagir com outras pessoas.]</w:t>
          </w:r>
        </w:p>
      </w:docPartBody>
    </w:docPart>
    <w:docPart>
      <w:docPartPr>
        <w:name w:val="7C83A2353B0944DD87EE19C91DEDA2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E3812A-D993-4AAB-9C2F-D715A2CFCB18}"/>
      </w:docPartPr>
      <w:docPartBody>
        <w:p w:rsidR="00000000" w:rsidRDefault="002423E1">
          <w:pPr>
            <w:pStyle w:val="7C83A2353B0944DD87EE19C91DEDA264"/>
          </w:pPr>
          <w:r w:rsidRPr="008E3199">
            <w:rPr>
              <w:noProof/>
              <w:lang w:bidi="pt-BR"/>
            </w:rPr>
            <w:t>Liderança</w:t>
          </w:r>
        </w:p>
      </w:docPartBody>
    </w:docPart>
    <w:docPart>
      <w:docPartPr>
        <w:name w:val="5207BC328D16446AAB46F7DC3BB6BD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B95B78-DC09-4903-977D-D054AE90341F}"/>
      </w:docPartPr>
      <w:docPartBody>
        <w:p w:rsidR="00BD2143" w:rsidRPr="008E3199" w:rsidRDefault="002423E1" w:rsidP="0057534A">
          <w:pPr>
            <w:pStyle w:val="TextoDireit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[Você é presidente de seu grêmio, síndico do condomínio ou líder de equipe de sua instituição de caridade favorita?</w:t>
          </w:r>
        </w:p>
        <w:p w:rsidR="00000000" w:rsidRDefault="002423E1">
          <w:pPr>
            <w:pStyle w:val="5207BC328D16446AAB46F7DC3BB6BD44"/>
          </w:pPr>
          <w:r w:rsidRPr="008E3199">
            <w:rPr>
              <w:noProof/>
              <w:lang w:bidi="pt-BR"/>
            </w:rPr>
            <w:t>Você é um líder natural — apresente os fatos!]</w:t>
          </w:r>
        </w:p>
      </w:docPartBody>
    </w:docPart>
    <w:docPart>
      <w:docPartPr>
        <w:name w:val="3A3DD09CAA3D4C9F80BBBC471B89C2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E0C8D0-2454-4EFD-997B-7CC25494B98E}"/>
      </w:docPartPr>
      <w:docPartBody>
        <w:p w:rsidR="00000000" w:rsidRDefault="002423E1">
          <w:pPr>
            <w:pStyle w:val="3A3DD09CAA3D4C9F80BBBC471B89C2E6"/>
          </w:pPr>
          <w:r w:rsidRPr="008E3199">
            <w:rPr>
              <w:noProof/>
              <w:lang w:bidi="pt-BR"/>
            </w:rPr>
            <w:t>Referências</w:t>
          </w:r>
        </w:p>
      </w:docPartBody>
    </w:docPart>
    <w:docPart>
      <w:docPartPr>
        <w:name w:val="233D70CB06364B0984EE1BB8B7CDA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3F1E1-2620-4BEC-85E2-B6FF1E48B1FF}"/>
      </w:docPartPr>
      <w:docPartBody>
        <w:p w:rsidR="00000000" w:rsidRDefault="002423E1">
          <w:pPr>
            <w:pStyle w:val="233D70CB06364B0984EE1BB8B7CDA1F5"/>
          </w:pPr>
          <w:r w:rsidRPr="008E3199">
            <w:rPr>
              <w:noProof/>
              <w:lang w:bidi="pt-BR"/>
            </w:rPr>
            <w:t>[Disponível m</w:t>
          </w:r>
          <w:r w:rsidRPr="008E3199">
            <w:rPr>
              <w:noProof/>
              <w:lang w:bidi="pt-BR"/>
            </w:rPr>
            <w:t>ediante solicitação.]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E1"/>
    <w:rsid w:val="002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95409FC271499D8B2CB5D5A0CC03B6">
    <w:name w:val="DE95409FC271499D8B2CB5D5A0CC03B6"/>
  </w:style>
  <w:style w:type="character" w:styleId="nfase">
    <w:name w:val="Emphasis"/>
    <w:uiPriority w:val="20"/>
    <w:qFormat/>
    <w:rPr>
      <w:rFonts w:ascii="Georgia" w:hAnsi="Georgia" w:cs="Arial"/>
      <w:color w:val="4472C4" w:themeColor="accent5"/>
    </w:rPr>
  </w:style>
  <w:style w:type="paragraph" w:customStyle="1" w:styleId="C1C6412366094C86B4BC16E6A606AD5F">
    <w:name w:val="C1C6412366094C86B4BC16E6A606AD5F"/>
  </w:style>
  <w:style w:type="paragraph" w:customStyle="1" w:styleId="8D918CF577B84AEDB166089DA04198B0">
    <w:name w:val="8D918CF577B84AEDB166089DA04198B0"/>
  </w:style>
  <w:style w:type="paragraph" w:customStyle="1" w:styleId="A029893D31FE42E6981B7FA28A61F0B9">
    <w:name w:val="A029893D31FE42E6981B7FA28A61F0B9"/>
  </w:style>
  <w:style w:type="paragraph" w:customStyle="1" w:styleId="TextoEsquerda">
    <w:name w:val="TextoEsqu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70D1DA4794D44818B60A750C69CB90FB">
    <w:name w:val="70D1DA4794D44818B60A750C69CB90FB"/>
  </w:style>
  <w:style w:type="paragraph" w:customStyle="1" w:styleId="04EB9DCEF2E04933844A2FB48E7C1879">
    <w:name w:val="04EB9DCEF2E04933844A2FB48E7C1879"/>
  </w:style>
  <w:style w:type="paragraph" w:customStyle="1" w:styleId="831F2EEF739D499287D2E42FBDB06D7E">
    <w:name w:val="831F2EEF739D499287D2E42FBDB06D7E"/>
  </w:style>
  <w:style w:type="paragraph" w:customStyle="1" w:styleId="72600BF1F8D3488E830DB9BA0CBACED3">
    <w:name w:val="72600BF1F8D3488E830DB9BA0CBACED3"/>
  </w:style>
  <w:style w:type="paragraph" w:customStyle="1" w:styleId="8672A0BC709040F1BE5C05F992E94791">
    <w:name w:val="8672A0BC709040F1BE5C05F992E94791"/>
  </w:style>
  <w:style w:type="paragraph" w:customStyle="1" w:styleId="4277590D7FC04231910066CC0F6E9058">
    <w:name w:val="4277590D7FC04231910066CC0F6E9058"/>
  </w:style>
  <w:style w:type="paragraph" w:customStyle="1" w:styleId="2EDE29FC1E804048AE97D8DC02D2A188">
    <w:name w:val="2EDE29FC1E804048AE97D8DC02D2A188"/>
  </w:style>
  <w:style w:type="paragraph" w:customStyle="1" w:styleId="7A21AA28639B4A38A7C8BE11D4F7DAE7">
    <w:name w:val="7A21AA28639B4A38A7C8BE11D4F7DAE7"/>
  </w:style>
  <w:style w:type="paragraph" w:customStyle="1" w:styleId="B9888CA23FFA4E999A394FE8C8A0C886">
    <w:name w:val="B9888CA23FFA4E999A394FE8C8A0C886"/>
  </w:style>
  <w:style w:type="paragraph" w:customStyle="1" w:styleId="84BBB50191464F68A6BB5A9268350E6E">
    <w:name w:val="84BBB50191464F68A6BB5A9268350E6E"/>
  </w:style>
  <w:style w:type="paragraph" w:customStyle="1" w:styleId="F1586C33BF604262B1D536B432B115C1">
    <w:name w:val="F1586C33BF604262B1D536B432B115C1"/>
  </w:style>
  <w:style w:type="paragraph" w:customStyle="1" w:styleId="CD61782004D44ADEA2053DC520EB872F">
    <w:name w:val="CD61782004D44ADEA2053DC520EB872F"/>
  </w:style>
  <w:style w:type="paragraph" w:customStyle="1" w:styleId="10711E8D94AF44BAAF834E7793FAB866">
    <w:name w:val="10711E8D94AF44BAAF834E7793FAB866"/>
  </w:style>
  <w:style w:type="paragraph" w:customStyle="1" w:styleId="21237CD3AFF6478D83165F4C748233D3">
    <w:name w:val="21237CD3AFF6478D83165F4C748233D3"/>
  </w:style>
  <w:style w:type="paragraph" w:customStyle="1" w:styleId="8ABC81C6A5144FFFA10EC83417C94485">
    <w:name w:val="8ABC81C6A5144FFFA10EC83417C94485"/>
  </w:style>
  <w:style w:type="paragraph" w:customStyle="1" w:styleId="C26CEE2D891540C78EC269C4EAC0E3A0">
    <w:name w:val="C26CEE2D891540C78EC269C4EAC0E3A0"/>
  </w:style>
  <w:style w:type="paragraph" w:customStyle="1" w:styleId="BC88B787CD324B588972AE1227F8AC09">
    <w:name w:val="BC88B787CD324B588972AE1227F8AC09"/>
  </w:style>
  <w:style w:type="paragraph" w:customStyle="1" w:styleId="36DF545E06B049648F4BDB45C773F7D7">
    <w:name w:val="36DF545E06B049648F4BDB45C773F7D7"/>
  </w:style>
  <w:style w:type="paragraph" w:customStyle="1" w:styleId="5014632EB66D4F10B07EFD6D8F233EE8">
    <w:name w:val="5014632EB66D4F10B07EFD6D8F233EE8"/>
  </w:style>
  <w:style w:type="paragraph" w:customStyle="1" w:styleId="836B77AB240D4ADB842E232727F4B205">
    <w:name w:val="836B77AB240D4ADB842E232727F4B205"/>
  </w:style>
  <w:style w:type="paragraph" w:customStyle="1" w:styleId="C1F260900CE74FB7B35D6B4DA92D2D3B">
    <w:name w:val="C1F260900CE74FB7B35D6B4DA92D2D3B"/>
  </w:style>
  <w:style w:type="paragraph" w:customStyle="1" w:styleId="ED06A37786AC4C668989B3C248DC3D3D">
    <w:name w:val="ED06A37786AC4C668989B3C248DC3D3D"/>
  </w:style>
  <w:style w:type="paragraph" w:customStyle="1" w:styleId="256D272A82DD4F0FA5C934E5EFE8308E">
    <w:name w:val="256D272A82DD4F0FA5C934E5EFE8308E"/>
  </w:style>
  <w:style w:type="paragraph" w:customStyle="1" w:styleId="DDA604202CE143FF99408F3065D72000">
    <w:name w:val="DDA604202CE143FF99408F3065D72000"/>
  </w:style>
  <w:style w:type="paragraph" w:customStyle="1" w:styleId="TextoDireita">
    <w:name w:val="TextoDireit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90556A7899E2485B96CCD879196FC40B">
    <w:name w:val="90556A7899E2485B96CCD879196FC40B"/>
  </w:style>
  <w:style w:type="paragraph" w:customStyle="1" w:styleId="7C83A2353B0944DD87EE19C91DEDA264">
    <w:name w:val="7C83A2353B0944DD87EE19C91DEDA264"/>
  </w:style>
  <w:style w:type="paragraph" w:customStyle="1" w:styleId="5207BC328D16446AAB46F7DC3BB6BD44">
    <w:name w:val="5207BC328D16446AAB46F7DC3BB6BD44"/>
  </w:style>
  <w:style w:type="paragraph" w:customStyle="1" w:styleId="3A3DD09CAA3D4C9F80BBBC471B89C2E6">
    <w:name w:val="3A3DD09CAA3D4C9F80BBBC471B89C2E6"/>
  </w:style>
  <w:style w:type="paragraph" w:customStyle="1" w:styleId="233D70CB06364B0984EE1BB8B7CDA1F5">
    <w:name w:val="233D70CB06364B0984EE1BB8B7CDA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moderno.dotx</Template>
  <TotalTime>0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2024-08-29T11:25:00Z</dcterms:created>
  <dcterms:modified xsi:type="dcterms:W3CDTF">2024-08-29T14:54:00Z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